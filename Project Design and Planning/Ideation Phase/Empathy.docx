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DF1" w:rsidRDefault="00000000">
      <w:pPr>
        <w:pStyle w:val="Standard"/>
        <w:spacing w:after="0" w:line="240" w:lineRule="auto"/>
        <w:jc w:val="center"/>
      </w:pPr>
      <w:r>
        <w:rPr>
          <w:b/>
          <w:sz w:val="28"/>
          <w:szCs w:val="28"/>
        </w:rPr>
        <w:t>Ideation Phase</w:t>
      </w:r>
    </w:p>
    <w:p w:rsidR="004D0DF1" w:rsidRDefault="00000000">
      <w:pPr>
        <w:pStyle w:val="Standard"/>
        <w:spacing w:after="0" w:line="240" w:lineRule="auto"/>
        <w:jc w:val="center"/>
      </w:pPr>
      <w:r>
        <w:rPr>
          <w:b/>
          <w:sz w:val="28"/>
          <w:szCs w:val="28"/>
        </w:rPr>
        <w:t>Empathize &amp; Discover</w:t>
      </w:r>
    </w:p>
    <w:p w:rsidR="004D0DF1" w:rsidRDefault="004D0DF1">
      <w:pPr>
        <w:pStyle w:val="Standard"/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9"/>
        <w:gridCol w:w="4507"/>
      </w:tblGrid>
      <w:tr w:rsidR="004D0DF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00000">
            <w:pPr>
              <w:pStyle w:val="Standard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00000">
            <w:pPr>
              <w:pStyle w:val="Standard"/>
            </w:pPr>
            <w:r>
              <w:t xml:space="preserve"> </w:t>
            </w:r>
            <w:r w:rsidR="000A7027">
              <w:t>2</w:t>
            </w:r>
            <w:r>
              <w:t xml:space="preserve"> October 2022</w:t>
            </w:r>
          </w:p>
        </w:tc>
      </w:tr>
      <w:tr w:rsidR="004D0DF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00000">
            <w:pPr>
              <w:pStyle w:val="Standard"/>
            </w:pPr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A7027">
            <w:pPr>
              <w:pStyle w:val="Standard"/>
            </w:pPr>
            <w:r w:rsidRPr="000A7027">
              <w:t>PNT2022TMID16918</w:t>
            </w:r>
          </w:p>
        </w:tc>
      </w:tr>
      <w:tr w:rsidR="004D0DF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00000">
            <w:pPr>
              <w:pStyle w:val="Standard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00000">
            <w:pPr>
              <w:pStyle w:val="Standard"/>
            </w:pPr>
            <w:r>
              <w:t>Project – IoT Based safety Gadget for Child Safety Monitoring and Notification.</w:t>
            </w:r>
          </w:p>
        </w:tc>
      </w:tr>
      <w:tr w:rsidR="004D0DF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00000">
            <w:pPr>
              <w:pStyle w:val="Standard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D0DF1" w:rsidRDefault="00000000">
            <w:pPr>
              <w:pStyle w:val="Standard"/>
            </w:pPr>
            <w:r>
              <w:t>4 Marks</w:t>
            </w:r>
          </w:p>
        </w:tc>
      </w:tr>
    </w:tbl>
    <w:p w:rsidR="004D0DF1" w:rsidRDefault="004D0DF1">
      <w:pPr>
        <w:pStyle w:val="Standard"/>
        <w:rPr>
          <w:b/>
          <w:sz w:val="24"/>
          <w:szCs w:val="24"/>
        </w:rPr>
      </w:pPr>
    </w:p>
    <w:p w:rsidR="004D0DF1" w:rsidRDefault="004D0DF1">
      <w:pPr>
        <w:pStyle w:val="Standard"/>
        <w:jc w:val="both"/>
      </w:pPr>
    </w:p>
    <w:p w:rsidR="004D0DF1" w:rsidRDefault="004D0DF1">
      <w:pPr>
        <w:pStyle w:val="Standard"/>
        <w:rPr>
          <w:sz w:val="24"/>
          <w:szCs w:val="24"/>
        </w:rPr>
      </w:pPr>
    </w:p>
    <w:p w:rsidR="004D0DF1" w:rsidRDefault="00000000">
      <w:pPr>
        <w:pStyle w:val="Standard"/>
        <w:jc w:val="center"/>
      </w:pPr>
      <w:r>
        <w:rPr>
          <w:noProof/>
          <w:lang w:eastAsia="en-IN" w:bidi="ar-SA"/>
        </w:rPr>
        <w:drawing>
          <wp:inline distT="0" distB="0" distL="0" distR="0">
            <wp:extent cx="4303989" cy="6323322"/>
            <wp:effectExtent l="0" t="0" r="1311" b="1278"/>
            <wp:docPr id="1" name="Picture 2" descr="C:\Users\Administrator\Desktop\Empathy M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3989" cy="63233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D0DF1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01B3" w:rsidRDefault="00EB01B3">
      <w:r>
        <w:separator/>
      </w:r>
    </w:p>
  </w:endnote>
  <w:endnote w:type="continuationSeparator" w:id="0">
    <w:p w:rsidR="00EB01B3" w:rsidRDefault="00EB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01B3" w:rsidRDefault="00EB01B3">
      <w:r>
        <w:rPr>
          <w:color w:val="000000"/>
        </w:rPr>
        <w:separator/>
      </w:r>
    </w:p>
  </w:footnote>
  <w:footnote w:type="continuationSeparator" w:id="0">
    <w:p w:rsidR="00EB01B3" w:rsidRDefault="00EB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7D23"/>
    <w:multiLevelType w:val="multilevel"/>
    <w:tmpl w:val="FA70516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0774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D0DF1"/>
    <w:rsid w:val="000A7027"/>
    <w:rsid w:val="004D0DF1"/>
    <w:rsid w:val="00E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6C78"/>
  <w15:docId w15:val="{60F0F5FB-012B-48F8-989F-9329DE7F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/>
      <w:suppressAutoHyphens/>
    </w:pPr>
    <w:rPr>
      <w:rFonts w:ascii="IBM Plex Sans" w:eastAsia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color w:val="0563C1"/>
      <w:u w:val="singl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R</dc:creator>
  <cp:lastModifiedBy>Lokesh R</cp:lastModifiedBy>
  <cp:revision>2</cp:revision>
  <dcterms:created xsi:type="dcterms:W3CDTF">2022-10-02T13:40:00Z</dcterms:created>
  <dcterms:modified xsi:type="dcterms:W3CDTF">2022-10-02T13:40:00Z</dcterms:modified>
</cp:coreProperties>
</file>